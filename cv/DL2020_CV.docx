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66"/>
        <w:gridCol w:w="6700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FE5E20" w:rsidRDefault="00E02DCD" w:rsidP="00523479">
            <w:pPr>
              <w:pStyle w:val="Initials"/>
              <w:rPr>
                <w:sz w:val="56"/>
                <w:szCs w:val="5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-487045</wp:posOffset>
                      </wp:positionV>
                      <wp:extent cx="6665595" cy="1764665"/>
                      <wp:effectExtent l="0" t="0" r="9525" b="698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3F623" id="Group 1" o:spid="_x0000_s1026" alt="Header graphics" style="position:absolute;margin-left:0;margin-top:-38.35pt;width:524.85pt;height:138.95pt;z-index:-251657216;mso-width-percent:858;mso-position-horizontal:left;mso-position-vertical-relative:page;mso-width-percent:858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4a66ac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4a66ac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sz w:val="56"/>
                  <w:szCs w:val="56"/>
                </w:rPr>
                <w:alias w:val="Initials:"/>
                <w:tag w:val="Initials:"/>
                <w:id w:val="-606576828"/>
                <w:placeholder>
                  <w:docPart w:val="11AD6F39695AC740B60B715C4A632F5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D79CF" w:rsidRPr="00FE5E20">
                  <w:rPr>
                    <w:sz w:val="56"/>
                    <w:szCs w:val="56"/>
                  </w:rPr>
                  <w:t>Dennis Liu</w:t>
                </w:r>
              </w:sdtContent>
            </w:sdt>
          </w:p>
          <w:p w:rsidR="00A50939" w:rsidRPr="00333CD3" w:rsidRDefault="0041377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6A5EB6065DF2A842AB18C46B4C03E45C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rPr>
                    <w:lang w:val="en-GB" w:bidi="en-GB"/>
                  </w:rPr>
                  <w:t>Objective</w:t>
                </w:r>
              </w:sdtContent>
            </w:sdt>
          </w:p>
          <w:p w:rsidR="002C2CDD" w:rsidRPr="00333CD3" w:rsidRDefault="00FE5E20" w:rsidP="007569C1">
            <w:r w:rsidRPr="00FE5E20">
              <w:rPr>
                <w:lang w:val="en-GB"/>
              </w:rPr>
              <w:t>To enact positive change and understand the greater world community</w:t>
            </w:r>
            <w:r>
              <w:rPr>
                <w:lang w:val="en-GB"/>
              </w:rPr>
              <w:t>.</w:t>
            </w:r>
          </w:p>
          <w:p w:rsidR="002C2CDD" w:rsidRPr="00333CD3" w:rsidRDefault="0041377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E581769F41DDAE408FA710D139FBA16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Skills</w:t>
                </w:r>
              </w:sdtContent>
            </w:sdt>
          </w:p>
          <w:p w:rsidR="00FE5E20" w:rsidRPr="00FE5E20" w:rsidRDefault="00FE5E20" w:rsidP="00FE5E20">
            <w:pPr>
              <w:rPr>
                <w:lang w:val="en-GB"/>
              </w:rPr>
            </w:pPr>
            <w:r w:rsidRPr="00FE5E20">
              <w:rPr>
                <w:lang w:val="en-GB"/>
              </w:rPr>
              <w:t>Bayesian inference and statistical learning</w:t>
            </w:r>
            <w:r>
              <w:rPr>
                <w:lang w:val="en-GB"/>
              </w:rPr>
              <w:t>.</w:t>
            </w:r>
          </w:p>
          <w:p w:rsidR="00FE5E20" w:rsidRDefault="00FE5E20" w:rsidP="00FE5E20">
            <w:pPr>
              <w:rPr>
                <w:lang w:val="en-GB"/>
              </w:rPr>
            </w:pPr>
          </w:p>
          <w:p w:rsidR="00FE5E20" w:rsidRPr="00FE5E20" w:rsidRDefault="00FE5E20" w:rsidP="00FE5E20">
            <w:pPr>
              <w:rPr>
                <w:lang w:val="en-GB"/>
              </w:rPr>
            </w:pPr>
            <w:r w:rsidRPr="00FE5E20">
              <w:rPr>
                <w:lang w:val="en-GB"/>
              </w:rPr>
              <w:t>Develop</w:t>
            </w:r>
            <w:r w:rsidR="00404A9E">
              <w:rPr>
                <w:lang w:val="en-GB"/>
              </w:rPr>
              <w:t>ing</w:t>
            </w:r>
            <w:r w:rsidRPr="00FE5E20">
              <w:rPr>
                <w:lang w:val="en-GB"/>
              </w:rPr>
              <w:t xml:space="preserve"> novel models and construct appropriate learning algorithms to infer parameters</w:t>
            </w:r>
            <w:r>
              <w:rPr>
                <w:lang w:val="en-GB"/>
              </w:rPr>
              <w:t>.</w:t>
            </w:r>
          </w:p>
          <w:p w:rsidR="00FE5E20" w:rsidRDefault="00FE5E20" w:rsidP="00FE5E20">
            <w:pPr>
              <w:rPr>
                <w:lang w:val="en-GB"/>
              </w:rPr>
            </w:pPr>
          </w:p>
          <w:p w:rsidR="00FE5E20" w:rsidRPr="00FE5E20" w:rsidRDefault="00FE5E20" w:rsidP="00FE5E20">
            <w:pPr>
              <w:rPr>
                <w:lang w:val="en-GB"/>
              </w:rPr>
            </w:pPr>
            <w:r w:rsidRPr="00FE5E20">
              <w:rPr>
                <w:lang w:val="en-GB"/>
              </w:rPr>
              <w:t>Understanding, learning and applying solutions to complex problems</w:t>
            </w:r>
            <w:r>
              <w:rPr>
                <w:lang w:val="en-GB"/>
              </w:rPr>
              <w:t>.</w:t>
            </w:r>
          </w:p>
          <w:p w:rsidR="00FE5E20" w:rsidRDefault="00FE5E20" w:rsidP="00FE5E20">
            <w:pPr>
              <w:rPr>
                <w:lang w:val="en-GB"/>
              </w:rPr>
            </w:pPr>
          </w:p>
          <w:p w:rsidR="00741125" w:rsidRDefault="00FE5E20" w:rsidP="00FE5E20">
            <w:pPr>
              <w:rPr>
                <w:lang w:val="en-GB"/>
              </w:rPr>
            </w:pPr>
            <w:r w:rsidRPr="00FE5E20">
              <w:rPr>
                <w:lang w:val="en-GB"/>
              </w:rPr>
              <w:t>Apply</w:t>
            </w:r>
            <w:r w:rsidR="00466776">
              <w:rPr>
                <w:lang w:val="en-GB"/>
              </w:rPr>
              <w:t>ing</w:t>
            </w:r>
            <w:r w:rsidRPr="00FE5E20">
              <w:rPr>
                <w:lang w:val="en-GB"/>
              </w:rPr>
              <w:t xml:space="preserve"> object-orientated programming to improve interpretability of code.</w:t>
            </w:r>
          </w:p>
          <w:p w:rsidR="00436CB1" w:rsidRDefault="00436CB1" w:rsidP="00FE5E20">
            <w:pPr>
              <w:rPr>
                <w:lang w:val="en-GB"/>
              </w:rPr>
            </w:pPr>
          </w:p>
          <w:p w:rsidR="00436CB1" w:rsidRPr="00333CD3" w:rsidRDefault="00436CB1" w:rsidP="00FE5E20">
            <w:r>
              <w:rPr>
                <w:lang w:val="en-GB"/>
              </w:rPr>
              <w:t>Communicate clearly and succinctly to both technical and non-technical audiences.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00"/>
            </w:tblGrid>
            <w:tr w:rsidR="00C612DA" w:rsidRPr="00333CD3" w:rsidTr="00436CB1">
              <w:trPr>
                <w:trHeight w:hRule="exact" w:val="1206"/>
              </w:trPr>
              <w:tc>
                <w:tcPr>
                  <w:tcW w:w="6055" w:type="dxa"/>
                  <w:vAlign w:val="center"/>
                </w:tcPr>
                <w:p w:rsidR="00C612DA" w:rsidRPr="00333CD3" w:rsidRDefault="00413775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3E58EC1EA5D6DF4CB6CDB08D3A954215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F305D">
                        <w:t>Data Scientist</w:t>
                      </w:r>
                    </w:sdtContent>
                  </w:sdt>
                </w:p>
                <w:p w:rsidR="00C612DA" w:rsidRPr="00333CD3" w:rsidRDefault="00EB18A6" w:rsidP="00EB18A6">
                  <w:pPr>
                    <w:jc w:val="right"/>
                  </w:pPr>
                  <w:r>
                    <w:fldChar w:fldCharType="begin"/>
                  </w:r>
                  <w:r>
                    <w:instrText xml:space="preserve"> HYPERLINK "https://tdennisliu.github.io/" </w:instrText>
                  </w:r>
                  <w:r>
                    <w:fldChar w:fldCharType="separate"/>
                  </w:r>
                  <w:r w:rsidRPr="00EB18A6">
                    <w:rPr>
                      <w:rStyle w:val="Hyperlink"/>
                    </w:rPr>
                    <w:t>tdennisliu.gith</w:t>
                  </w:r>
                  <w:r w:rsidRPr="00EB18A6">
                    <w:rPr>
                      <w:rStyle w:val="Hyperlink"/>
                    </w:rPr>
                    <w:t>u</w:t>
                  </w:r>
                  <w:r w:rsidRPr="00EB18A6">
                    <w:rPr>
                      <w:rStyle w:val="Hyperlink"/>
                    </w:rPr>
                    <w:t>b.io</w:t>
                  </w:r>
                  <w:r>
                    <w:fldChar w:fldCharType="end"/>
                  </w:r>
                </w:p>
              </w:tc>
            </w:tr>
          </w:tbl>
          <w:p w:rsidR="002C2CDD" w:rsidRPr="00333CD3" w:rsidRDefault="0041377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1ED0BB8A6E5F1E44BF3F3C04FEFA03B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Experience</w:t>
                </w:r>
              </w:sdtContent>
            </w:sdt>
          </w:p>
          <w:p w:rsidR="002C2CDD" w:rsidRDefault="00436CB1" w:rsidP="007569C1">
            <w:pPr>
              <w:pStyle w:val="Heading4"/>
            </w:pPr>
            <w:r>
              <w:t>PhD candidate</w:t>
            </w:r>
            <w:r w:rsidR="002C2CDD" w:rsidRPr="00333CD3">
              <w:rPr>
                <w:lang w:val="en-GB" w:bidi="en-GB"/>
              </w:rPr>
              <w:t xml:space="preserve"> • </w:t>
            </w:r>
            <w:r>
              <w:t>The University of Adelaide</w:t>
            </w:r>
            <w:r w:rsidR="002C2CDD" w:rsidRPr="00333CD3">
              <w:rPr>
                <w:lang w:val="en-GB" w:bidi="en-GB"/>
              </w:rPr>
              <w:t xml:space="preserve"> • </w:t>
            </w:r>
            <w:r>
              <w:t>2017 to present</w:t>
            </w:r>
          </w:p>
          <w:p w:rsidR="00436CB1" w:rsidRPr="00333CD3" w:rsidRDefault="00436CB1" w:rsidP="007569C1">
            <w:pPr>
              <w:pStyle w:val="Heading4"/>
            </w:pPr>
          </w:p>
          <w:p w:rsidR="002C2CDD" w:rsidRPr="00436CB1" w:rsidRDefault="00436CB1" w:rsidP="00436CB1">
            <w:pPr>
              <w:jc w:val="both"/>
              <w:rPr>
                <w:lang w:val="en-GB"/>
              </w:rPr>
            </w:pPr>
            <w:r w:rsidRPr="00436CB1">
              <w:rPr>
                <w:lang w:val="en-GB"/>
              </w:rPr>
              <w:t>My research focuses on building frameworks to model social behaviours and infectious diseases using digital, non-traditional</w:t>
            </w:r>
            <w:r>
              <w:rPr>
                <w:lang w:val="en-GB"/>
              </w:rPr>
              <w:t xml:space="preserve"> </w:t>
            </w:r>
            <w:r w:rsidRPr="00436CB1">
              <w:rPr>
                <w:lang w:val="en-GB"/>
              </w:rPr>
              <w:t>datasets. I am interested in analysing human behaviours and analysing their effects on models and forecasts of public health</w:t>
            </w:r>
            <w:r>
              <w:rPr>
                <w:lang w:val="en-GB"/>
              </w:rPr>
              <w:t xml:space="preserve"> </w:t>
            </w:r>
            <w:r w:rsidRPr="00436CB1">
              <w:rPr>
                <w:lang w:val="en-GB"/>
              </w:rPr>
              <w:t>measures. I have recently been working with a wider group of researchers to provide forecasts of COVID-19 cases to the</w:t>
            </w:r>
            <w:r>
              <w:rPr>
                <w:lang w:val="en-GB"/>
              </w:rPr>
              <w:t xml:space="preserve"> </w:t>
            </w:r>
            <w:r w:rsidRPr="00436CB1">
              <w:rPr>
                <w:lang w:val="en-GB"/>
              </w:rPr>
              <w:t>Australian Government and Department of Health. I am proficient in Python and standard quantitative packages (</w:t>
            </w:r>
            <w:proofErr w:type="spellStart"/>
            <w:r w:rsidRPr="00436CB1">
              <w:rPr>
                <w:lang w:val="en-GB"/>
              </w:rPr>
              <w:t>numpy</w:t>
            </w:r>
            <w:proofErr w:type="spellEnd"/>
            <w:r w:rsidRPr="00436CB1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Pr="00436CB1">
              <w:rPr>
                <w:lang w:val="en-GB"/>
              </w:rPr>
              <w:t xml:space="preserve">pandas, </w:t>
            </w:r>
            <w:proofErr w:type="spellStart"/>
            <w:r w:rsidRPr="00436CB1">
              <w:rPr>
                <w:lang w:val="en-GB"/>
              </w:rPr>
              <w:t>sklearn</w:t>
            </w:r>
            <w:proofErr w:type="spellEnd"/>
            <w:r w:rsidRPr="00436CB1">
              <w:rPr>
                <w:lang w:val="en-GB"/>
              </w:rPr>
              <w:t xml:space="preserve"> etc.), and have some familiarity with R and </w:t>
            </w:r>
            <w:proofErr w:type="spellStart"/>
            <w:r w:rsidRPr="00436CB1">
              <w:rPr>
                <w:lang w:val="en-GB"/>
              </w:rPr>
              <w:t>Matlab</w:t>
            </w:r>
            <w:proofErr w:type="spellEnd"/>
            <w:r w:rsidRPr="00436CB1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  <w:p w:rsidR="002C2CDD" w:rsidRPr="00333CD3" w:rsidRDefault="00AB77D1" w:rsidP="007569C1">
            <w:pPr>
              <w:pStyle w:val="Heading4"/>
            </w:pPr>
            <w:r>
              <w:t>Graduate Engineer</w:t>
            </w:r>
            <w:r w:rsidR="002C2CDD" w:rsidRPr="00333CD3">
              <w:rPr>
                <w:lang w:val="en-GB" w:bidi="en-GB"/>
              </w:rPr>
              <w:t xml:space="preserve"> • </w:t>
            </w:r>
            <w:r>
              <w:t>Santos LTD</w:t>
            </w:r>
            <w:r w:rsidR="002C2CDD" w:rsidRPr="00333CD3">
              <w:rPr>
                <w:lang w:val="en-GB" w:bidi="en-GB"/>
              </w:rPr>
              <w:t xml:space="preserve"> • </w:t>
            </w:r>
            <w:r>
              <w:t>2014 to 2017</w:t>
            </w:r>
          </w:p>
          <w:p w:rsidR="00AB77D1" w:rsidRDefault="00AB77D1" w:rsidP="00AB77D1">
            <w:pPr>
              <w:rPr>
                <w:lang w:val="en-GB"/>
              </w:rPr>
            </w:pPr>
          </w:p>
          <w:p w:rsidR="00AB77D1" w:rsidRPr="00AB77D1" w:rsidRDefault="00AB77D1" w:rsidP="00436CB1">
            <w:pPr>
              <w:jc w:val="both"/>
              <w:rPr>
                <w:lang w:val="en-GB"/>
              </w:rPr>
            </w:pPr>
            <w:r w:rsidRPr="00AB77D1">
              <w:rPr>
                <w:lang w:val="en-GB"/>
              </w:rPr>
              <w:t>My previous employment required me to work in a remote location in a gas plant control room</w:t>
            </w:r>
            <w:r w:rsidR="00CE61A4">
              <w:rPr>
                <w:lang w:val="en-GB"/>
              </w:rPr>
              <w:t xml:space="preserve"> as well as an office environment</w:t>
            </w:r>
            <w:r>
              <w:rPr>
                <w:lang w:val="en-GB"/>
              </w:rPr>
              <w:t>. Key skills include</w:t>
            </w:r>
            <w:r w:rsidR="00436CB1">
              <w:rPr>
                <w:lang w:val="en-GB"/>
              </w:rPr>
              <w:t>d:</w:t>
            </w:r>
          </w:p>
          <w:p w:rsidR="00AB77D1" w:rsidRPr="00AB77D1" w:rsidRDefault="00AB77D1" w:rsidP="00436CB1">
            <w:pPr>
              <w:jc w:val="both"/>
              <w:rPr>
                <w:lang w:val="en-GB"/>
              </w:rPr>
            </w:pPr>
            <w:r w:rsidRPr="00AB77D1">
              <w:rPr>
                <w:lang w:val="en-GB"/>
              </w:rPr>
              <w:t>• Communicat</w:t>
            </w:r>
            <w:r>
              <w:rPr>
                <w:lang w:val="en-GB"/>
              </w:rPr>
              <w:t>ing</w:t>
            </w:r>
            <w:r w:rsidRPr="00AB77D1">
              <w:rPr>
                <w:lang w:val="en-GB"/>
              </w:rPr>
              <w:t xml:space="preserve"> issues with other stakeholders clearly and concisely</w:t>
            </w:r>
            <w:r>
              <w:rPr>
                <w:lang w:val="en-GB"/>
              </w:rPr>
              <w:t>.</w:t>
            </w:r>
          </w:p>
          <w:p w:rsidR="00AB77D1" w:rsidRPr="00AB77D1" w:rsidRDefault="00AB77D1" w:rsidP="00436CB1">
            <w:pPr>
              <w:jc w:val="both"/>
              <w:rPr>
                <w:lang w:val="en-GB"/>
              </w:rPr>
            </w:pPr>
            <w:r w:rsidRPr="00AB77D1">
              <w:rPr>
                <w:lang w:val="en-GB"/>
              </w:rPr>
              <w:t xml:space="preserve">• </w:t>
            </w:r>
            <w:r>
              <w:rPr>
                <w:lang w:val="en-GB"/>
              </w:rPr>
              <w:t>Delivering p</w:t>
            </w:r>
            <w:r w:rsidRPr="00AB77D1">
              <w:rPr>
                <w:lang w:val="en-GB"/>
              </w:rPr>
              <w:t>rojects in a timely and economic manner, with deliverables and risks communicated clearly to key stakeholders for</w:t>
            </w:r>
            <w:r w:rsidR="00CE61A4">
              <w:rPr>
                <w:lang w:val="en-GB"/>
              </w:rPr>
              <w:t xml:space="preserve"> </w:t>
            </w:r>
            <w:r w:rsidRPr="00AB77D1">
              <w:rPr>
                <w:lang w:val="en-GB"/>
              </w:rPr>
              <w:t>approval.</w:t>
            </w:r>
          </w:p>
          <w:p w:rsidR="002C2CDD" w:rsidRPr="00AB77D1" w:rsidRDefault="00AB77D1" w:rsidP="00436CB1">
            <w:pPr>
              <w:jc w:val="both"/>
              <w:rPr>
                <w:lang w:val="en-GB"/>
              </w:rPr>
            </w:pPr>
            <w:r w:rsidRPr="00AB77D1">
              <w:rPr>
                <w:lang w:val="en-GB"/>
              </w:rPr>
              <w:t xml:space="preserve">• </w:t>
            </w:r>
            <w:r>
              <w:rPr>
                <w:lang w:val="en-GB"/>
              </w:rPr>
              <w:t>Making significant</w:t>
            </w:r>
            <w:r w:rsidRPr="00AB77D1">
              <w:rPr>
                <w:lang w:val="en-GB"/>
              </w:rPr>
              <w:t xml:space="preserve"> commercial decisions regularly </w:t>
            </w:r>
            <w:r>
              <w:rPr>
                <w:lang w:val="en-GB"/>
              </w:rPr>
              <w:t>and</w:t>
            </w:r>
            <w:r w:rsidRPr="00AB77D1">
              <w:rPr>
                <w:lang w:val="en-GB"/>
              </w:rPr>
              <w:t xml:space="preserve"> independently, often employing critical </w:t>
            </w:r>
            <w:r w:rsidR="00CE61A4" w:rsidRPr="00AB77D1">
              <w:rPr>
                <w:lang w:val="en-GB"/>
              </w:rPr>
              <w:t>problem-solving</w:t>
            </w:r>
            <w:r w:rsidR="00CE61A4">
              <w:rPr>
                <w:lang w:val="en-GB"/>
              </w:rPr>
              <w:t xml:space="preserve"> </w:t>
            </w:r>
            <w:r w:rsidRPr="00AB77D1">
              <w:rPr>
                <w:lang w:val="en-GB"/>
              </w:rPr>
              <w:t>skills to arrive to a solution</w:t>
            </w:r>
            <w:r>
              <w:rPr>
                <w:lang w:val="en-GB"/>
              </w:rPr>
              <w:t>.</w:t>
            </w:r>
          </w:p>
          <w:p w:rsidR="002C2CDD" w:rsidRPr="00333CD3" w:rsidRDefault="0041377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E845578A503C6A4BA9B7951C8C69436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Education</w:t>
                </w:r>
              </w:sdtContent>
            </w:sdt>
          </w:p>
          <w:p w:rsidR="002C2CDD" w:rsidRPr="00333CD3" w:rsidRDefault="00436CB1" w:rsidP="007569C1">
            <w:pPr>
              <w:pStyle w:val="Heading4"/>
            </w:pPr>
            <w:r>
              <w:t>B. Ma. Comp Sci (applied)</w:t>
            </w:r>
            <w:r w:rsidR="00677D05" w:rsidRPr="00333CD3">
              <w:rPr>
                <w:lang w:val="en-GB" w:bidi="en-GB"/>
              </w:rPr>
              <w:t xml:space="preserve"> • </w:t>
            </w:r>
            <w:r>
              <w:t>2015</w:t>
            </w:r>
            <w:r w:rsidR="00677D05" w:rsidRPr="00333CD3">
              <w:rPr>
                <w:lang w:val="en-GB" w:bidi="en-GB"/>
              </w:rPr>
              <w:t xml:space="preserve"> • </w:t>
            </w:r>
            <w:r>
              <w:t>The University of Adelaide</w:t>
            </w:r>
          </w:p>
          <w:p w:rsidR="002C2CDD" w:rsidRPr="00333CD3" w:rsidRDefault="00436CB1" w:rsidP="007569C1">
            <w:r>
              <w:t>Overloaded course work in 2011 to 2012 while in my Engineering degree and then completed my studies part-time while working full-time in 2014</w:t>
            </w:r>
            <w:r w:rsidR="00CE61A4">
              <w:t>. Overall GPA of 6.480.</w:t>
            </w:r>
          </w:p>
          <w:p w:rsidR="002C2CDD" w:rsidRPr="00333CD3" w:rsidRDefault="00436CB1" w:rsidP="007569C1">
            <w:pPr>
              <w:pStyle w:val="Heading4"/>
            </w:pPr>
            <w:r>
              <w:t>B. Eng (Chemical)</w:t>
            </w:r>
            <w:r w:rsidR="00677D05" w:rsidRPr="00333CD3">
              <w:rPr>
                <w:lang w:val="en-GB" w:bidi="en-GB"/>
              </w:rPr>
              <w:t xml:space="preserve"> • </w:t>
            </w:r>
            <w:r>
              <w:t>2013</w:t>
            </w:r>
            <w:r w:rsidR="00677D05" w:rsidRPr="00333CD3">
              <w:rPr>
                <w:lang w:val="en-GB" w:bidi="en-GB"/>
              </w:rPr>
              <w:t xml:space="preserve"> • </w:t>
            </w:r>
            <w:r>
              <w:t>The university of Adelaide</w:t>
            </w:r>
          </w:p>
          <w:p w:rsidR="00741125" w:rsidRPr="00CE61A4" w:rsidRDefault="00CE61A4" w:rsidP="00CE61A4">
            <w:pPr>
              <w:rPr>
                <w:lang w:val="en-GB"/>
              </w:rPr>
            </w:pPr>
            <w:r>
              <w:t xml:space="preserve">Graduated with First Class </w:t>
            </w:r>
            <w:proofErr w:type="spellStart"/>
            <w:r>
              <w:t>Honours</w:t>
            </w:r>
            <w:proofErr w:type="spellEnd"/>
            <w:r>
              <w:t xml:space="preserve"> and </w:t>
            </w:r>
            <w:r w:rsidRPr="00CE61A4">
              <w:rPr>
                <w:lang w:val="en-GB"/>
              </w:rPr>
              <w:t>Dean’s Merit Certificate for Outstanding Academic</w:t>
            </w:r>
            <w:r>
              <w:rPr>
                <w:lang w:val="en-GB"/>
              </w:rPr>
              <w:t xml:space="preserve"> </w:t>
            </w:r>
            <w:r w:rsidRPr="00CE61A4">
              <w:rPr>
                <w:lang w:val="en-GB"/>
              </w:rPr>
              <w:t>Achievement</w:t>
            </w:r>
            <w:r>
              <w:rPr>
                <w:lang w:val="en-GB"/>
              </w:rPr>
              <w:t xml:space="preserve">. </w:t>
            </w:r>
          </w:p>
        </w:tc>
      </w:tr>
    </w:tbl>
    <w:p w:rsidR="00EF7CC9" w:rsidRPr="00333CD3" w:rsidRDefault="00EF7CC9" w:rsidP="00CE61A4">
      <w:pPr>
        <w:pStyle w:val="NoSpacing"/>
      </w:pPr>
    </w:p>
    <w:sectPr w:rsidR="00EF7CC9" w:rsidRPr="00333CD3" w:rsidSect="00436CB1">
      <w:headerReference w:type="default" r:id="rId8"/>
      <w:footerReference w:type="default" r:id="rId9"/>
      <w:footerReference w:type="first" r:id="rId10"/>
      <w:pgSz w:w="11906" w:h="16838" w:code="9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13775" w:rsidRDefault="00413775" w:rsidP="00713050">
      <w:pPr>
        <w:spacing w:line="240" w:lineRule="auto"/>
      </w:pPr>
      <w:r>
        <w:separator/>
      </w:r>
    </w:p>
  </w:endnote>
  <w:endnote w:type="continuationSeparator" w:id="0">
    <w:p w:rsidR="00413775" w:rsidRDefault="0041377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17"/>
      <w:gridCol w:w="2617"/>
      <w:gridCol w:w="2616"/>
      <w:gridCol w:w="2616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4947DD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4a66ac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7684EC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a66ac [3204]" strokecolor="#4a66ac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F8BD2A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3A34B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a66ac [3204]" strokecolor="#4a66ac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452BF23E0F58AC46A9A87628A060F83A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FE5E20" w:rsidP="00811117">
              <w:pPr>
                <w:pStyle w:val="Footer"/>
              </w:pPr>
              <w:r>
                <w:t>tdennisliu@gmail.com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80752F1393C024AB2E0D220587E603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FE5E20" w:rsidP="00811117">
              <w:pPr>
                <w:pStyle w:val="Footer"/>
              </w:pPr>
              <w:r>
                <w:t>@tdennisliu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placeholder>
              <w:docPart w:val="B09FB21FF45E0C4B91FF8B3E5FE6A01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FE5E20" w:rsidP="00811117">
              <w:pPr>
                <w:pStyle w:val="Footer"/>
              </w:pPr>
              <w:r>
                <w:t>0403784169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F8086F5026E21A468948B1F0B13A6831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FE5E20" w:rsidP="00811117">
              <w:pPr>
                <w:pStyle w:val="Footer"/>
              </w:pPr>
              <w:r>
                <w:t>www.linkedin.com/in/dennis-liu-5037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2C03BA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17"/>
      <w:gridCol w:w="2617"/>
      <w:gridCol w:w="2616"/>
      <w:gridCol w:w="2616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D593D24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4a66ac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246BD3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gG0pRIAABh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a66ac [3204]" strokecolor="#4a66ac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E0FEED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7A948E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a66ac [3204]" strokecolor="#4a66ac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413775" w:rsidP="00FE5E20">
          <w:pPr>
            <w:jc w:val="center"/>
          </w:pPr>
          <w:sdt>
            <w:sdtPr>
              <w:alias w:val="Email Address:"/>
              <w:tag w:val="Email Address:"/>
              <w:id w:val="-1689822732"/>
              <w:placeholder>
                <w:docPart w:val="2516D3170E50A04380E8515FDA0B7463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FE5E20">
                <w:t>tdennisliu@gmail.com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5A32017542AFC74890E5AEAAE0161379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FE5E20" w:rsidP="00FE5E20">
              <w:pPr>
                <w:jc w:val="center"/>
              </w:pPr>
              <w:r>
                <w:t>@tdennisliu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9655527"/>
            <w:placeholder>
              <w:docPart w:val="5EB9EE5F88A7FB46AE0CA46189393ABC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FE5E20" w:rsidP="00FE5E20">
              <w:pPr>
                <w:jc w:val="center"/>
              </w:pPr>
              <w:r>
                <w:t>0403784169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ajorHAnsi" w:hAnsiTheme="majorHAnsi"/>
            </w:rPr>
            <w:alias w:val="LinkedIn URL:"/>
            <w:tag w:val="LinkedIn URL:"/>
            <w:id w:val="-1529023829"/>
            <w:placeholder>
              <w:docPart w:val="BF620DD1400A914FB7265C7DD84B4E3B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:rsidR="00811117" w:rsidRPr="00C2098A" w:rsidRDefault="00FE5E20" w:rsidP="00FE5E20">
              <w:pPr>
                <w:jc w:val="center"/>
              </w:pPr>
              <w:r w:rsidRPr="00FE5E20">
                <w:rPr>
                  <w:rFonts w:asciiTheme="majorHAnsi" w:hAnsiTheme="majorHAnsi"/>
                </w:rPr>
                <w:t>www.linkedin.com/in/dennis-liu-5037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13775" w:rsidRDefault="00413775" w:rsidP="00713050">
      <w:pPr>
        <w:spacing w:line="240" w:lineRule="auto"/>
      </w:pPr>
      <w:r>
        <w:separator/>
      </w:r>
    </w:p>
  </w:footnote>
  <w:footnote w:type="continuationSeparator" w:id="0">
    <w:p w:rsidR="00413775" w:rsidRDefault="0041377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69"/>
      <w:gridCol w:w="6697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F91073C" wp14:editId="49CF506E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4792"/>
                    <wp:effectExtent l="0" t="0" r="9525" b="6985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479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574BE2" id="Group 3" o:spid="_x0000_s1026" alt="Continuation page header graphic" style="position:absolute;margin-left:0;margin-top:-39.45pt;width:524.85pt;height:138.95pt;z-index:-251657216;mso-width-percent:858;mso-position-vertical-relative:page;mso-width-percent:858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4a66ac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4a66ac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184591047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6D79CF">
                <w:t>Dennis Liu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697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413775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F305D">
                      <w:t>Data Scientist</w:t>
                    </w:r>
                  </w:sdtContent>
                </w:sdt>
              </w:p>
              <w:p w:rsidR="001A5CA9" w:rsidRDefault="00413775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val="en-GB" w:bidi="en-GB"/>
                      </w:rPr>
                      <w:t>Profession or Industry</w:t>
                    </w:r>
                  </w:sdtContent>
                </w:sdt>
                <w:r w:rsidR="00E12C60">
                  <w:rPr>
                    <w:lang w:val="en-GB" w:bidi="en-GB"/>
                  </w:rPr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val="en-GB" w:bidi="en-GB"/>
                      </w:rPr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86705"/>
    <w:multiLevelType w:val="hybridMultilevel"/>
    <w:tmpl w:val="50F41DFC"/>
    <w:lvl w:ilvl="0" w:tplc="B3625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5D"/>
    <w:rsid w:val="00040067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23BBD"/>
    <w:rsid w:val="00271662"/>
    <w:rsid w:val="0027404F"/>
    <w:rsid w:val="00293B83"/>
    <w:rsid w:val="002B091C"/>
    <w:rsid w:val="002C03BA"/>
    <w:rsid w:val="002C2CDD"/>
    <w:rsid w:val="002D45C6"/>
    <w:rsid w:val="002F03FA"/>
    <w:rsid w:val="002F305D"/>
    <w:rsid w:val="00313E86"/>
    <w:rsid w:val="00333CD3"/>
    <w:rsid w:val="00340365"/>
    <w:rsid w:val="00342B64"/>
    <w:rsid w:val="00364079"/>
    <w:rsid w:val="003C5528"/>
    <w:rsid w:val="003F7D37"/>
    <w:rsid w:val="00404A9E"/>
    <w:rsid w:val="004077FB"/>
    <w:rsid w:val="00413775"/>
    <w:rsid w:val="00424DD9"/>
    <w:rsid w:val="00436CB1"/>
    <w:rsid w:val="0046104A"/>
    <w:rsid w:val="00466776"/>
    <w:rsid w:val="004717C5"/>
    <w:rsid w:val="004856B6"/>
    <w:rsid w:val="00520F38"/>
    <w:rsid w:val="00523479"/>
    <w:rsid w:val="00543DB7"/>
    <w:rsid w:val="005729B0"/>
    <w:rsid w:val="006306CC"/>
    <w:rsid w:val="00641630"/>
    <w:rsid w:val="00677D05"/>
    <w:rsid w:val="00684488"/>
    <w:rsid w:val="006A3CE7"/>
    <w:rsid w:val="006C4C50"/>
    <w:rsid w:val="006D76B1"/>
    <w:rsid w:val="006D79CF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B4D37"/>
    <w:rsid w:val="009F6424"/>
    <w:rsid w:val="00A0642E"/>
    <w:rsid w:val="00A42540"/>
    <w:rsid w:val="00A50939"/>
    <w:rsid w:val="00A6439D"/>
    <w:rsid w:val="00AA6A40"/>
    <w:rsid w:val="00AB77D1"/>
    <w:rsid w:val="00AC452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CE61A4"/>
    <w:rsid w:val="00D04109"/>
    <w:rsid w:val="00DD6416"/>
    <w:rsid w:val="00DF4E0A"/>
    <w:rsid w:val="00E02DCD"/>
    <w:rsid w:val="00E12C60"/>
    <w:rsid w:val="00E22E87"/>
    <w:rsid w:val="00E57630"/>
    <w:rsid w:val="00E86C2B"/>
    <w:rsid w:val="00EB18A6"/>
    <w:rsid w:val="00EF7CC9"/>
    <w:rsid w:val="00F207C0"/>
    <w:rsid w:val="00F20AE5"/>
    <w:rsid w:val="00F645C7"/>
    <w:rsid w:val="00FE5E2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30F5"/>
  <w15:chartTrackingRefBased/>
  <w15:docId w15:val="{1C684690-FB85-2349-A6C4-9E75454F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4A66AC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FE5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8A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8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8A6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sliu/Library/Containers/com.microsoft.Word/Data/Library/Application%20Support/Microsoft/Office/16.0/DTS/en-GB%7bF97AF3B9-2533-9142-9D29-C9B8A8716236%7d/%7b6846E188-60F9-084D-93B1-115F3846DD50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AD6F39695AC740B60B715C4A632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E2832-F524-874B-9B93-8C0BE1786574}"/>
      </w:docPartPr>
      <w:docPartBody>
        <w:p w:rsidR="00000000" w:rsidRDefault="00C501F0">
          <w:pPr>
            <w:pStyle w:val="11AD6F39695AC740B60B715C4A632F50"/>
          </w:pPr>
          <w:r w:rsidRPr="00333CD3">
            <w:t>YN</w:t>
          </w:r>
        </w:p>
      </w:docPartBody>
    </w:docPart>
    <w:docPart>
      <w:docPartPr>
        <w:name w:val="6A5EB6065DF2A842AB18C46B4C03E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66EFF-0569-4644-8D81-36152AB197B1}"/>
      </w:docPartPr>
      <w:docPartBody>
        <w:p w:rsidR="00000000" w:rsidRDefault="00C501F0">
          <w:pPr>
            <w:pStyle w:val="6A5EB6065DF2A842AB18C46B4C03E45C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E581769F41DDAE408FA710D139FBA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FBE7F-07E4-DD49-AC7F-62FFD517F29C}"/>
      </w:docPartPr>
      <w:docPartBody>
        <w:p w:rsidR="00000000" w:rsidRDefault="00C501F0">
          <w:pPr>
            <w:pStyle w:val="E581769F41DDAE408FA710D139FBA169"/>
          </w:pPr>
          <w:r w:rsidRPr="00333CD3">
            <w:rPr>
              <w:lang w:val="en-GB" w:bidi="en-GB"/>
            </w:rPr>
            <w:t>Skills</w:t>
          </w:r>
        </w:p>
      </w:docPartBody>
    </w:docPart>
    <w:docPart>
      <w:docPartPr>
        <w:name w:val="3E58EC1EA5D6DF4CB6CDB08D3A954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B9C95-7E94-FE42-A765-C50B4520C419}"/>
      </w:docPartPr>
      <w:docPartBody>
        <w:p w:rsidR="00000000" w:rsidRDefault="00C501F0">
          <w:pPr>
            <w:pStyle w:val="3E58EC1EA5D6DF4CB6CDB08D3A954215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1ED0BB8A6E5F1E44BF3F3C04FEF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309A2-2DF7-5643-A3E8-67D0F6273320}"/>
      </w:docPartPr>
      <w:docPartBody>
        <w:p w:rsidR="00000000" w:rsidRDefault="00C501F0">
          <w:pPr>
            <w:pStyle w:val="1ED0BB8A6E5F1E44BF3F3C04FEFA03BB"/>
          </w:pPr>
          <w:r w:rsidRPr="00333CD3">
            <w:rPr>
              <w:lang w:val="en-GB" w:bidi="en-GB"/>
            </w:rPr>
            <w:t>Experience</w:t>
          </w:r>
        </w:p>
      </w:docPartBody>
    </w:docPart>
    <w:docPart>
      <w:docPartPr>
        <w:name w:val="E845578A503C6A4BA9B7951C8C694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04377-8BF4-0F4C-86E1-68625ECBF113}"/>
      </w:docPartPr>
      <w:docPartBody>
        <w:p w:rsidR="00000000" w:rsidRDefault="00C501F0">
          <w:pPr>
            <w:pStyle w:val="E845578A503C6A4BA9B7951C8C69436F"/>
          </w:pPr>
          <w:r w:rsidRPr="00333CD3">
            <w:rPr>
              <w:lang w:val="en-GB" w:bidi="en-GB"/>
            </w:rPr>
            <w:t>Education</w:t>
          </w:r>
        </w:p>
      </w:docPartBody>
    </w:docPart>
    <w:docPart>
      <w:docPartPr>
        <w:name w:val="2516D3170E50A04380E8515FDA0B7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55C47-8218-CB43-9957-A668E9884597}"/>
      </w:docPartPr>
      <w:docPartBody>
        <w:p w:rsidR="00000000" w:rsidRDefault="00C501F0">
          <w:pPr>
            <w:pStyle w:val="2516D3170E50A04380E8515FDA0B7463"/>
          </w:pPr>
          <w:r w:rsidRPr="00333CD3">
            <w:rPr>
              <w:lang w:val="en-GB" w:bidi="en-GB"/>
            </w:rPr>
            <w:t>Date Earned</w:t>
          </w:r>
        </w:p>
      </w:docPartBody>
    </w:docPart>
    <w:docPart>
      <w:docPartPr>
        <w:name w:val="452BF23E0F58AC46A9A87628A060F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685EC-C346-5046-BF15-722CDA4B85B1}"/>
      </w:docPartPr>
      <w:docPartBody>
        <w:p w:rsidR="00000000" w:rsidRDefault="00C501F0">
          <w:pPr>
            <w:pStyle w:val="452BF23E0F58AC46A9A87628A060F83A"/>
          </w:pPr>
          <w:r w:rsidRPr="00333CD3">
            <w:rPr>
              <w:lang w:val="en-GB" w:bidi="en-GB"/>
            </w:rPr>
            <w:t>University or College</w:t>
          </w:r>
        </w:p>
      </w:docPartBody>
    </w:docPart>
    <w:docPart>
      <w:docPartPr>
        <w:name w:val="5A32017542AFC74890E5AEAAE016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577CB-BC25-9842-A24B-0EDDF194F63C}"/>
      </w:docPartPr>
      <w:docPartBody>
        <w:p w:rsidR="00000000" w:rsidRDefault="00C501F0">
          <w:pPr>
            <w:pStyle w:val="5A32017542AFC74890E5AEAAE0161379"/>
          </w:pPr>
          <w:r w:rsidRPr="00333CD3">
            <w:rPr>
              <w:lang w:val="en-GB" w:bidi="en-GB"/>
            </w:rPr>
            <w:t>In the Home tab of the ribbon, take a look at Styles to apply the formatting you need with just a click.</w:t>
          </w:r>
        </w:p>
      </w:docPartBody>
    </w:docPart>
    <w:docPart>
      <w:docPartPr>
        <w:name w:val="E80752F1393C024AB2E0D220587E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0DB5B-D275-A947-992B-6B9C3AB0221D}"/>
      </w:docPartPr>
      <w:docPartBody>
        <w:p w:rsidR="00000000" w:rsidRDefault="00C501F0">
          <w:pPr>
            <w:pStyle w:val="E80752F1393C024AB2E0D220587E6038"/>
          </w:pPr>
          <w:r w:rsidRPr="00333CD3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5EB9EE5F88A7FB46AE0CA46189393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6C87-B7D7-3845-A6FB-BEDA4C1E96C6}"/>
      </w:docPartPr>
      <w:docPartBody>
        <w:p w:rsidR="00000000" w:rsidRDefault="00C501F0">
          <w:pPr>
            <w:pStyle w:val="5EB9EE5F88A7FB46AE0CA46189393ABC"/>
          </w:pPr>
          <w:r w:rsidRPr="00333CD3">
            <w:rPr>
              <w:lang w:val="en-GB" w:bidi="en-GB"/>
            </w:rPr>
            <w:t xml:space="preserve">Did you manage a team for your club, </w:t>
          </w:r>
          <w:r w:rsidRPr="00333CD3">
            <w:rPr>
              <w:lang w:val="en-GB" w:bidi="en-GB"/>
            </w:rPr>
            <w:t>lead a campaign for your favourite charity or edit your school's newspaper? Go ahead and describe experiences that illustrate your leadership abilities.</w:t>
          </w:r>
        </w:p>
      </w:docPartBody>
    </w:docPart>
    <w:docPart>
      <w:docPartPr>
        <w:name w:val="B09FB21FF45E0C4B91FF8B3E5FE6A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6E18E-68B9-3847-BBB7-FCBBD1264A63}"/>
      </w:docPartPr>
      <w:docPartBody>
        <w:p w:rsidR="00000000" w:rsidRDefault="003E5A33" w:rsidP="003E5A33">
          <w:pPr>
            <w:pStyle w:val="B09FB21FF45E0C4B91FF8B3E5FE6A01F"/>
          </w:pPr>
          <w:r w:rsidRPr="00333CD3">
            <w:t>YN</w:t>
          </w:r>
        </w:p>
      </w:docPartBody>
    </w:docPart>
    <w:docPart>
      <w:docPartPr>
        <w:name w:val="BF620DD1400A914FB7265C7DD84B4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E2BA2-9A37-104C-97EA-A2A3A5BA15CA}"/>
      </w:docPartPr>
      <w:docPartBody>
        <w:p w:rsidR="00000000" w:rsidRDefault="003E5A33" w:rsidP="003E5A33">
          <w:pPr>
            <w:pStyle w:val="BF620DD1400A914FB7265C7DD84B4E3B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F8086F5026E21A468948B1F0B13A6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46F78-B701-7E44-8151-5BAF4B5E4516}"/>
      </w:docPartPr>
      <w:docPartBody>
        <w:p w:rsidR="00000000" w:rsidRDefault="003E5A33" w:rsidP="003E5A33">
          <w:pPr>
            <w:pStyle w:val="F8086F5026E21A468948B1F0B13A6831"/>
          </w:pPr>
          <w:r w:rsidRPr="00333CD3">
            <w:rPr>
              <w:lang w:val="en-GB"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33"/>
    <w:rsid w:val="003E5A33"/>
    <w:rsid w:val="00C5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AD6F39695AC740B60B715C4A632F50">
    <w:name w:val="11AD6F39695AC740B60B715C4A632F50"/>
  </w:style>
  <w:style w:type="paragraph" w:customStyle="1" w:styleId="6A5EB6065DF2A842AB18C46B4C03E45C">
    <w:name w:val="6A5EB6065DF2A842AB18C46B4C03E45C"/>
  </w:style>
  <w:style w:type="paragraph" w:customStyle="1" w:styleId="A9A8533735E42E41B6680A804153DA4A">
    <w:name w:val="A9A8533735E42E41B6680A804153DA4A"/>
  </w:style>
  <w:style w:type="paragraph" w:customStyle="1" w:styleId="E581769F41DDAE408FA710D139FBA169">
    <w:name w:val="E581769F41DDAE408FA710D139FBA169"/>
  </w:style>
  <w:style w:type="paragraph" w:customStyle="1" w:styleId="903DED902F094349888211E5D25E46FA">
    <w:name w:val="903DED902F094349888211E5D25E46FA"/>
  </w:style>
  <w:style w:type="paragraph" w:customStyle="1" w:styleId="3E58EC1EA5D6DF4CB6CDB08D3A954215">
    <w:name w:val="3E58EC1EA5D6DF4CB6CDB08D3A954215"/>
  </w:style>
  <w:style w:type="paragraph" w:customStyle="1" w:styleId="3E4914B9C19F9D439F9F9811E5ADFAD6">
    <w:name w:val="3E4914B9C19F9D439F9F9811E5ADFAD6"/>
  </w:style>
  <w:style w:type="paragraph" w:customStyle="1" w:styleId="3A125F3458763440A3674DBAE9086247">
    <w:name w:val="3A125F3458763440A3674DBAE9086247"/>
  </w:style>
  <w:style w:type="paragraph" w:customStyle="1" w:styleId="1ED0BB8A6E5F1E44BF3F3C04FEFA03BB">
    <w:name w:val="1ED0BB8A6E5F1E44BF3F3C04FEFA03BB"/>
  </w:style>
  <w:style w:type="paragraph" w:customStyle="1" w:styleId="746D54F691A08546A2C5DC9998CD2D11">
    <w:name w:val="746D54F691A08546A2C5DC9998CD2D11"/>
  </w:style>
  <w:style w:type="paragraph" w:customStyle="1" w:styleId="8B67EE764090EB4AA8C721B0EB316F20">
    <w:name w:val="8B67EE764090EB4AA8C721B0EB316F20"/>
  </w:style>
  <w:style w:type="paragraph" w:customStyle="1" w:styleId="C870953C5F79824CA23BF73871877CB4">
    <w:name w:val="C870953C5F79824CA23BF73871877CB4"/>
  </w:style>
  <w:style w:type="paragraph" w:customStyle="1" w:styleId="E2E288427FC7204986F277F387FC2A20">
    <w:name w:val="E2E288427FC7204986F277F387FC2A20"/>
  </w:style>
  <w:style w:type="paragraph" w:customStyle="1" w:styleId="778A807752E38543BDE1764337B689A3">
    <w:name w:val="778A807752E38543BDE1764337B689A3"/>
  </w:style>
  <w:style w:type="paragraph" w:customStyle="1" w:styleId="D879DAAAF4F2F84BA088C79EB73A43D8">
    <w:name w:val="D879DAAAF4F2F84BA088C79EB73A43D8"/>
  </w:style>
  <w:style w:type="paragraph" w:customStyle="1" w:styleId="DD02B46A43DF774B8527E8F62F38B905">
    <w:name w:val="DD02B46A43DF774B8527E8F62F38B905"/>
  </w:style>
  <w:style w:type="paragraph" w:customStyle="1" w:styleId="513435E1FD746045BCD180450C6E1D5B">
    <w:name w:val="513435E1FD746045BCD180450C6E1D5B"/>
  </w:style>
  <w:style w:type="paragraph" w:customStyle="1" w:styleId="E845578A503C6A4BA9B7951C8C69436F">
    <w:name w:val="E845578A503C6A4BA9B7951C8C69436F"/>
  </w:style>
  <w:style w:type="paragraph" w:customStyle="1" w:styleId="77705F60B3774B4A8F9B6AB216FD2479">
    <w:name w:val="77705F60B3774B4A8F9B6AB216FD2479"/>
  </w:style>
  <w:style w:type="paragraph" w:customStyle="1" w:styleId="BA6FCE196D675D40840926C92E23D0E0">
    <w:name w:val="BA6FCE196D675D40840926C92E23D0E0"/>
  </w:style>
  <w:style w:type="paragraph" w:customStyle="1" w:styleId="04D763E01BF0494EB6F5E831542CAA17">
    <w:name w:val="04D763E01BF0494EB6F5E831542CAA17"/>
  </w:style>
  <w:style w:type="paragraph" w:customStyle="1" w:styleId="A8FDAB4EF1DF6743BBD613B687764D39">
    <w:name w:val="A8FDAB4EF1DF6743BBD613B687764D39"/>
  </w:style>
  <w:style w:type="paragraph" w:customStyle="1" w:styleId="71106FFB61C3394EA7E8E1F14CE09ECD">
    <w:name w:val="71106FFB61C3394EA7E8E1F14CE09ECD"/>
  </w:style>
  <w:style w:type="paragraph" w:customStyle="1" w:styleId="2516D3170E50A04380E8515FDA0B7463">
    <w:name w:val="2516D3170E50A04380E8515FDA0B7463"/>
  </w:style>
  <w:style w:type="paragraph" w:customStyle="1" w:styleId="452BF23E0F58AC46A9A87628A060F83A">
    <w:name w:val="452BF23E0F58AC46A9A87628A060F83A"/>
  </w:style>
  <w:style w:type="paragraph" w:customStyle="1" w:styleId="5A32017542AFC74890E5AEAAE0161379">
    <w:name w:val="5A32017542AFC74890E5AEAAE0161379"/>
  </w:style>
  <w:style w:type="paragraph" w:customStyle="1" w:styleId="E80752F1393C024AB2E0D220587E6038">
    <w:name w:val="E80752F1393C024AB2E0D220587E6038"/>
  </w:style>
  <w:style w:type="paragraph" w:customStyle="1" w:styleId="5EB9EE5F88A7FB46AE0CA46189393ABC">
    <w:name w:val="5EB9EE5F88A7FB46AE0CA46189393ABC"/>
  </w:style>
  <w:style w:type="paragraph" w:customStyle="1" w:styleId="B09FB21FF45E0C4B91FF8B3E5FE6A01F">
    <w:name w:val="B09FB21FF45E0C4B91FF8B3E5FE6A01F"/>
    <w:rsid w:val="003E5A33"/>
  </w:style>
  <w:style w:type="paragraph" w:customStyle="1" w:styleId="BF620DD1400A914FB7265C7DD84B4E3B">
    <w:name w:val="BF620DD1400A914FB7265C7DD84B4E3B"/>
    <w:rsid w:val="003E5A33"/>
  </w:style>
  <w:style w:type="paragraph" w:customStyle="1" w:styleId="F8086F5026E21A468948B1F0B13A6831">
    <w:name w:val="F8086F5026E21A468948B1F0B13A6831"/>
    <w:rsid w:val="003E5A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@tdennisliu</CompanyAddress>
  <CompanyPhone>0403784169</CompanyPhone>
  <CompanyFax>www.linkedin.com/in/dennis-liu-5037</CompanyFax>
  <CompanyEmail>tdennisliu@gmail.com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CV, designed by MOO.dotx</Template>
  <TotalTime>20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Dennis Liu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Scientist</dc:creator>
  <cp:keywords/>
  <dc:description/>
  <cp:lastModifiedBy>Dennis Liu</cp:lastModifiedBy>
  <cp:revision>8</cp:revision>
  <dcterms:created xsi:type="dcterms:W3CDTF">2020-07-31T01:06:00Z</dcterms:created>
  <dcterms:modified xsi:type="dcterms:W3CDTF">2020-07-31T01:32:00Z</dcterms:modified>
</cp:coreProperties>
</file>